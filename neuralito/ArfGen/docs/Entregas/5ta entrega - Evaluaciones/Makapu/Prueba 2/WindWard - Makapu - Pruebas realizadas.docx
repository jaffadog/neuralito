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DD" w:rsidRDefault="000441DD" w:rsidP="0017266B">
      <w:pPr>
        <w:jc w:val="center"/>
        <w:rPr>
          <w:b/>
        </w:rPr>
      </w:pPr>
    </w:p>
    <w:p w:rsidR="000441DD" w:rsidRDefault="000441DD" w:rsidP="0017266B">
      <w:pPr>
        <w:jc w:val="center"/>
        <w:rPr>
          <w:b/>
        </w:rPr>
      </w:pPr>
    </w:p>
    <w:p w:rsidR="000441DD" w:rsidRDefault="000441DD" w:rsidP="0017266B">
      <w:pPr>
        <w:jc w:val="center"/>
        <w:rPr>
          <w:b/>
        </w:rPr>
      </w:pPr>
    </w:p>
    <w:p w:rsidR="000441DD" w:rsidRDefault="000441DD" w:rsidP="0017266B">
      <w:pPr>
        <w:jc w:val="center"/>
        <w:rPr>
          <w:b/>
        </w:rPr>
      </w:pPr>
    </w:p>
    <w:p w:rsidR="000441DD" w:rsidRDefault="000441DD" w:rsidP="0017266B">
      <w:pPr>
        <w:jc w:val="center"/>
        <w:rPr>
          <w:b/>
        </w:rPr>
      </w:pPr>
    </w:p>
    <w:p w:rsidR="000441DD" w:rsidRDefault="000441DD" w:rsidP="0017266B">
      <w:pPr>
        <w:jc w:val="center"/>
        <w:rPr>
          <w:b/>
        </w:rPr>
      </w:pPr>
    </w:p>
    <w:p w:rsidR="000441DD" w:rsidRDefault="000441DD" w:rsidP="0017266B">
      <w:pPr>
        <w:jc w:val="center"/>
        <w:rPr>
          <w:b/>
        </w:rPr>
      </w:pPr>
    </w:p>
    <w:p w:rsidR="000441DD" w:rsidRDefault="000441DD" w:rsidP="0017266B">
      <w:pPr>
        <w:jc w:val="center"/>
        <w:rPr>
          <w:b/>
        </w:rPr>
      </w:pPr>
    </w:p>
    <w:p w:rsidR="000441DD" w:rsidRDefault="000441DD" w:rsidP="0017266B">
      <w:pPr>
        <w:jc w:val="center"/>
      </w:pPr>
      <w:r>
        <w:rPr>
          <w:b/>
        </w:rPr>
        <w:t>Makapu, Oahu, Hawaii.</w:t>
      </w:r>
      <w:r w:rsidRPr="00496F76">
        <w:t xml:space="preserve"> </w:t>
      </w:r>
    </w:p>
    <w:p w:rsidR="000441DD" w:rsidRPr="0017266B" w:rsidRDefault="000441DD" w:rsidP="0017266B">
      <w:pPr>
        <w:jc w:val="center"/>
        <w:rPr>
          <w:b/>
        </w:rPr>
      </w:pPr>
      <w:r w:rsidRPr="00BB408E">
        <w:rPr>
          <w:b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i1025" type="#_x0000_t75" alt="Captura de pantalla completa 03072009 101441 a.m..bmp.jpg" style="width:305.25pt;height:246pt;visibility:visible">
            <v:imagedata r:id="rId5" o:title=""/>
            <o:lock v:ext="edit" aspectratio="f"/>
          </v:shape>
        </w:pict>
      </w:r>
    </w:p>
    <w:p w:rsidR="000441DD" w:rsidRDefault="000441DD">
      <w:r>
        <w:br w:type="page"/>
      </w:r>
    </w:p>
    <w:p w:rsidR="000441DD" w:rsidRDefault="000441DD">
      <w:pPr>
        <w:rPr>
          <w:b/>
        </w:rPr>
      </w:pPr>
      <w:r>
        <w:rPr>
          <w:b/>
        </w:rPr>
        <w:t>Introduccion:</w:t>
      </w:r>
    </w:p>
    <w:p w:rsidR="000441DD" w:rsidRDefault="000441DD">
      <w:pPr>
        <w:rPr>
          <w:b/>
        </w:rPr>
      </w:pPr>
      <w:r>
        <w:rPr>
          <w:b/>
        </w:rPr>
        <w:t>A continuacion se presentan los resultados de la evaluacion de los algoritmos de regresión para zona de Makapu ubicada en la costa este de la isla de Oahu, Hawaii.(Figura1)</w:t>
      </w:r>
    </w:p>
    <w:p w:rsidR="000441DD" w:rsidRDefault="000441DD" w:rsidP="00496F76">
      <w:pPr>
        <w:jc w:val="center"/>
        <w:rPr>
          <w:b/>
        </w:rPr>
      </w:pPr>
      <w:r w:rsidRPr="00BB408E">
        <w:rPr>
          <w:b/>
          <w:noProof/>
          <w:lang w:val="en-US"/>
        </w:rPr>
        <w:pict>
          <v:shape id="_x0000_i1026" type="#_x0000_t75" alt="Captura de pantalla completa 03072009 101441 a.m..bmp.jpg" style="width:305.25pt;height:246pt;visibility:visible">
            <v:imagedata r:id="rId5" o:title=""/>
            <o:lock v:ext="edit" aspectratio="f"/>
          </v:shape>
        </w:pict>
      </w:r>
    </w:p>
    <w:p w:rsidR="000441DD" w:rsidRDefault="000441DD">
      <w:pPr>
        <w:rPr>
          <w:b/>
        </w:rPr>
      </w:pPr>
      <w:r>
        <w:rPr>
          <w:b/>
        </w:rPr>
        <w:br w:type="page"/>
      </w:r>
    </w:p>
    <w:p w:rsidR="000441DD" w:rsidRDefault="000441DD">
      <w:pPr>
        <w:rPr>
          <w:b/>
          <w:color w:val="000000"/>
        </w:rPr>
      </w:pPr>
      <w:r w:rsidRPr="00AB6289">
        <w:rPr>
          <w:b/>
          <w:color w:val="000000"/>
        </w:rPr>
        <w:t>Prueba 1.</w:t>
      </w:r>
      <w:r>
        <w:rPr>
          <w:b/>
          <w:color w:val="000000"/>
        </w:rPr>
        <w:t>(Regresión Lineal)</w:t>
      </w:r>
    </w:p>
    <w:p w:rsidR="000441DD" w:rsidRDefault="000441DD" w:rsidP="009D2A2F">
      <w:pPr>
        <w:pStyle w:val="NoSpacing"/>
      </w:pPr>
      <w:r>
        <w:rPr>
          <w:b/>
        </w:rPr>
        <w:t>Periodo</w:t>
      </w:r>
      <w:r w:rsidRPr="009D2A2F">
        <w:rPr>
          <w:b/>
        </w:rPr>
        <w:t xml:space="preserve">: </w:t>
      </w:r>
      <w:r>
        <w:t>1 Marzo del 2002 al 31 de Diciembre del 2002</w:t>
      </w:r>
    </w:p>
    <w:p w:rsidR="000441DD" w:rsidRDefault="000441DD" w:rsidP="009D2A2F">
      <w:pPr>
        <w:pStyle w:val="NoSpacing"/>
      </w:pPr>
      <w:r w:rsidRPr="009D2A2F">
        <w:rPr>
          <w:b/>
        </w:rPr>
        <w:t>Grilla del ww3</w:t>
      </w:r>
      <w:r>
        <w:t>:(Ver figura 2)Latitud: 22</w:t>
      </w:r>
      <w:r w:rsidRPr="003803E3">
        <w:t>° 0'0.00"N</w:t>
      </w:r>
      <w:r>
        <w:t xml:space="preserve"> Longitud:</w:t>
      </w:r>
      <w:r w:rsidRPr="003803E3">
        <w:t xml:space="preserve"> </w:t>
      </w:r>
      <w:r w:rsidRPr="00E52697">
        <w:t>157°30'0.00"O</w:t>
      </w:r>
    </w:p>
    <w:p w:rsidR="000441DD" w:rsidRDefault="000441DD" w:rsidP="009D2A2F">
      <w:pPr>
        <w:pStyle w:val="NoSpacing"/>
      </w:pPr>
      <w:r w:rsidRPr="009D2A2F">
        <w:rPr>
          <w:b/>
        </w:rPr>
        <w:t>Lugar de la observación visual:</w:t>
      </w:r>
      <w:r w:rsidRPr="00F34EC4">
        <w:t xml:space="preserve"> </w:t>
      </w:r>
      <w:r>
        <w:t>Mokapu</w:t>
      </w:r>
      <w:r w:rsidRPr="00F34EC4">
        <w:t>, Oahu,</w:t>
      </w:r>
      <w:r>
        <w:t>Hawaii</w:t>
      </w:r>
      <w:r w:rsidRPr="00F34EC4">
        <w:t>.</w:t>
      </w:r>
    </w:p>
    <w:p w:rsidR="000441DD" w:rsidRPr="00F34EC4" w:rsidRDefault="000441DD" w:rsidP="009D2A2F">
      <w:pPr>
        <w:pStyle w:val="NoSpacing"/>
      </w:pPr>
      <w:r w:rsidRPr="00AB6289">
        <w:rPr>
          <w:b/>
        </w:rPr>
        <w:t>Número total de instancias:</w:t>
      </w:r>
      <w:r>
        <w:t xml:space="preserve"> 364.</w:t>
      </w:r>
    </w:p>
    <w:p w:rsidR="000441DD" w:rsidRDefault="000441DD" w:rsidP="009D2A2F">
      <w:pPr>
        <w:pStyle w:val="NoSpacing"/>
      </w:pPr>
      <w:r w:rsidRPr="009D2A2F">
        <w:rPr>
          <w:b/>
        </w:rPr>
        <w:t>Filtrados:</w:t>
      </w:r>
      <w:r>
        <w:t xml:space="preserve"> Ninguno.</w:t>
      </w:r>
    </w:p>
    <w:p w:rsidR="000441DD" w:rsidRPr="003B067B" w:rsidRDefault="000441DD" w:rsidP="009D2A2F">
      <w:pPr>
        <w:pStyle w:val="NoSpacing"/>
        <w:rPr>
          <w:b/>
          <w:lang w:val="en-US"/>
        </w:rPr>
      </w:pPr>
      <w:r w:rsidRPr="003B067B">
        <w:rPr>
          <w:b/>
          <w:lang w:val="en-US"/>
        </w:rPr>
        <w:t>Algoritmo:</w:t>
      </w:r>
      <w:r w:rsidRPr="003B067B">
        <w:rPr>
          <w:lang w:val="en-US"/>
        </w:rPr>
        <w:t xml:space="preserve">  weka.classifiers.functions.LinearRegression -S 0 -R 1.0E-8</w:t>
      </w:r>
    </w:p>
    <w:p w:rsidR="000441DD" w:rsidRPr="003B067B" w:rsidRDefault="000441DD" w:rsidP="009D2A2F">
      <w:pPr>
        <w:pStyle w:val="NoSpacing"/>
        <w:rPr>
          <w:b/>
          <w:lang w:val="en-US"/>
        </w:rPr>
      </w:pPr>
    </w:p>
    <w:p w:rsidR="000441DD" w:rsidRPr="00AB6289" w:rsidRDefault="000441DD" w:rsidP="009D2A2F">
      <w:pPr>
        <w:pStyle w:val="NoSpacing"/>
      </w:pPr>
      <w:r w:rsidRPr="00AB6289">
        <w:rPr>
          <w:b/>
        </w:rPr>
        <w:t>Resultados</w:t>
      </w:r>
      <w:r w:rsidRPr="00AB6289">
        <w:t>:</w:t>
      </w:r>
    </w:p>
    <w:p w:rsidR="000441DD" w:rsidRPr="00AB6289" w:rsidRDefault="000441DD" w:rsidP="00AB6289">
      <w:pPr>
        <w:pStyle w:val="NoSpacing"/>
        <w:ind w:left="1416"/>
      </w:pPr>
      <w:r w:rsidRPr="00AB6289">
        <w:t xml:space="preserve">Coeficiente de correlación       </w:t>
      </w:r>
      <w:r>
        <w:t xml:space="preserve">        </w:t>
      </w:r>
      <w:r w:rsidRPr="00AB6289">
        <w:t xml:space="preserve">           </w:t>
      </w:r>
      <w:r w:rsidRPr="00EB2C0D">
        <w:t>0.5667</w:t>
      </w:r>
    </w:p>
    <w:p w:rsidR="000441DD" w:rsidRPr="00AB6289" w:rsidRDefault="000441DD" w:rsidP="00AB6289">
      <w:pPr>
        <w:pStyle w:val="NoSpacing"/>
        <w:ind w:left="1416"/>
      </w:pPr>
      <w:r w:rsidRPr="00AB6289">
        <w:t xml:space="preserve">Error </w:t>
      </w:r>
      <w:r>
        <w:t>absoluto</w:t>
      </w:r>
      <w:r w:rsidRPr="00AB6289">
        <w:t xml:space="preserve"> medio   </w:t>
      </w:r>
      <w:r>
        <w:t xml:space="preserve">             </w:t>
      </w:r>
      <w:r w:rsidRPr="00AB6289">
        <w:t xml:space="preserve">                   </w:t>
      </w:r>
      <w:r w:rsidRPr="00EB2C0D">
        <w:t>0.5045</w:t>
      </w:r>
    </w:p>
    <w:p w:rsidR="000441DD" w:rsidRPr="00AB6289" w:rsidRDefault="000441DD" w:rsidP="00AB6289">
      <w:pPr>
        <w:pStyle w:val="NoSpacing"/>
        <w:ind w:left="1416"/>
      </w:pPr>
      <w:r w:rsidRPr="00AB6289">
        <w:t xml:space="preserve">Error </w:t>
      </w:r>
      <w:r>
        <w:t xml:space="preserve">absoluto </w:t>
      </w:r>
      <w:r w:rsidRPr="00AB6289">
        <w:t xml:space="preserve">cuadrático medio               </w:t>
      </w:r>
      <w:r w:rsidRPr="00EB2C0D">
        <w:t>0.7871</w:t>
      </w:r>
    </w:p>
    <w:p w:rsidR="000441DD" w:rsidRPr="00AB6289" w:rsidRDefault="000441DD" w:rsidP="009D2A2F">
      <w:pPr>
        <w:pStyle w:val="NoSpacing"/>
      </w:pPr>
    </w:p>
    <w:p w:rsidR="000441DD" w:rsidRDefault="000441DD" w:rsidP="009D2A2F">
      <w:pPr>
        <w:pStyle w:val="NoSpacing"/>
      </w:pPr>
    </w:p>
    <w:p w:rsidR="000441DD" w:rsidRDefault="000441DD" w:rsidP="0017266B">
      <w:r>
        <w:t>El siguiente gráfico corresponde al desempeño del clasificador obtenido utilizando un conjunto de pruebas que nunca fue utilizado para entrenamiento:</w:t>
      </w:r>
    </w:p>
    <w:p w:rsidR="000441DD" w:rsidRDefault="000441DD" w:rsidP="0017266B">
      <w:r w:rsidRPr="00BB408E">
        <w:rPr>
          <w:noProof/>
          <w:lang w:val="en-US"/>
        </w:rPr>
        <w:pict>
          <v:shape id="Chart 1" o:spid="_x0000_i1027" type="#_x0000_t75" style="width:443.25pt;height:138.75pt;visibility:visible">
            <v:imagedata r:id="rId6" o:title="" cropbottom="-47f"/>
            <o:lock v:ext="edit" aspectratio="f"/>
          </v:shape>
        </w:pict>
      </w:r>
    </w:p>
    <w:p w:rsidR="000441DD" w:rsidRDefault="000441DD" w:rsidP="0017266B">
      <w:pPr>
        <w:rPr>
          <w:b/>
        </w:rPr>
      </w:pPr>
    </w:p>
    <w:p w:rsidR="000441DD" w:rsidRDefault="000441DD">
      <w:pPr>
        <w:rPr>
          <w:b/>
        </w:rPr>
      </w:pPr>
      <w:r>
        <w:rPr>
          <w:b/>
        </w:rPr>
        <w:br w:type="page"/>
      </w:r>
    </w:p>
    <w:p w:rsidR="000441DD" w:rsidRPr="0017266B" w:rsidRDefault="000441DD" w:rsidP="00AB6289">
      <w:pPr>
        <w:rPr>
          <w:b/>
          <w:color w:val="000000"/>
        </w:rPr>
      </w:pPr>
      <w:r>
        <w:rPr>
          <w:b/>
          <w:color w:val="000000"/>
        </w:rPr>
        <w:t>Prueba 2</w:t>
      </w:r>
      <w:r w:rsidRPr="00AB6289">
        <w:rPr>
          <w:b/>
          <w:color w:val="000000"/>
        </w:rPr>
        <w:t>.</w:t>
      </w:r>
      <w:r>
        <w:rPr>
          <w:b/>
          <w:color w:val="000000"/>
        </w:rPr>
        <w:t>(Red Neuronal)</w:t>
      </w:r>
    </w:p>
    <w:p w:rsidR="000441DD" w:rsidRDefault="000441DD" w:rsidP="00165A8E">
      <w:pPr>
        <w:pStyle w:val="NoSpacing"/>
      </w:pPr>
      <w:r>
        <w:rPr>
          <w:b/>
        </w:rPr>
        <w:t>Periodo</w:t>
      </w:r>
      <w:r w:rsidRPr="009D2A2F">
        <w:rPr>
          <w:b/>
        </w:rPr>
        <w:t xml:space="preserve">: </w:t>
      </w:r>
      <w:r>
        <w:t>1 Marzo del 2002 al 31 de Diciembre del 2002</w:t>
      </w:r>
    </w:p>
    <w:p w:rsidR="000441DD" w:rsidRDefault="000441DD" w:rsidP="00165A8E">
      <w:pPr>
        <w:pStyle w:val="NoSpacing"/>
      </w:pPr>
      <w:r w:rsidRPr="009D2A2F">
        <w:rPr>
          <w:b/>
        </w:rPr>
        <w:t>Grilla del ww3</w:t>
      </w:r>
      <w:r>
        <w:t>:Grid Nro 2(Ver figura 2)Latitud: 21</w:t>
      </w:r>
      <w:r w:rsidRPr="003803E3">
        <w:t>° 0'0.00"N</w:t>
      </w:r>
      <w:r>
        <w:t xml:space="preserve"> Longitud:</w:t>
      </w:r>
      <w:r w:rsidRPr="003803E3">
        <w:t xml:space="preserve"> </w:t>
      </w:r>
      <w:r w:rsidRPr="00E52697">
        <w:t>157°30'0.00"O</w:t>
      </w:r>
    </w:p>
    <w:p w:rsidR="000441DD" w:rsidRDefault="000441DD" w:rsidP="00165A8E">
      <w:pPr>
        <w:pStyle w:val="NoSpacing"/>
      </w:pPr>
      <w:r w:rsidRPr="009D2A2F">
        <w:rPr>
          <w:b/>
        </w:rPr>
        <w:t>Lugar de la observación visual:</w:t>
      </w:r>
      <w:r w:rsidRPr="00F34EC4">
        <w:t xml:space="preserve"> </w:t>
      </w:r>
      <w:r>
        <w:t>Makapu</w:t>
      </w:r>
      <w:r w:rsidRPr="00F34EC4">
        <w:t>, Oahu,</w:t>
      </w:r>
      <w:r>
        <w:t>Hawaii</w:t>
      </w:r>
      <w:r w:rsidRPr="00F34EC4">
        <w:t>.</w:t>
      </w:r>
    </w:p>
    <w:p w:rsidR="000441DD" w:rsidRPr="00F34EC4" w:rsidRDefault="000441DD" w:rsidP="00165A8E">
      <w:pPr>
        <w:pStyle w:val="NoSpacing"/>
      </w:pPr>
      <w:r w:rsidRPr="00AB6289">
        <w:rPr>
          <w:b/>
        </w:rPr>
        <w:t>Número total de instancias:</w:t>
      </w:r>
      <w:r>
        <w:t xml:space="preserve"> 364.</w:t>
      </w:r>
    </w:p>
    <w:p w:rsidR="000441DD" w:rsidRDefault="000441DD" w:rsidP="00165A8E">
      <w:pPr>
        <w:pStyle w:val="NoSpacing"/>
      </w:pPr>
      <w:r w:rsidRPr="009D2A2F">
        <w:rPr>
          <w:b/>
        </w:rPr>
        <w:t>Filtrados:</w:t>
      </w:r>
      <w:r>
        <w:t xml:space="preserve"> Ninguno.</w:t>
      </w:r>
    </w:p>
    <w:p w:rsidR="000441DD" w:rsidRPr="00793C5B" w:rsidRDefault="000441DD" w:rsidP="00AB6289">
      <w:pPr>
        <w:pStyle w:val="NoSpacing"/>
        <w:rPr>
          <w:b/>
        </w:rPr>
      </w:pPr>
      <w:r w:rsidRPr="00793C5B">
        <w:rPr>
          <w:b/>
        </w:rPr>
        <w:t>Algoritmo:</w:t>
      </w:r>
      <w:r w:rsidRPr="00E225CC">
        <w:t xml:space="preserve"> </w:t>
      </w:r>
      <w:r w:rsidRPr="00793C5B">
        <w:rPr>
          <w:b/>
        </w:rPr>
        <w:t>weka.classifiers.functions.</w:t>
      </w:r>
    </w:p>
    <w:p w:rsidR="000441DD" w:rsidRDefault="000441DD" w:rsidP="00AB6289">
      <w:pPr>
        <w:pStyle w:val="NoSpacing"/>
        <w:rPr>
          <w:b/>
        </w:rPr>
      </w:pPr>
      <w:r w:rsidRPr="007840A9">
        <w:rPr>
          <w:b/>
        </w:rPr>
        <w:t xml:space="preserve"> Comentarios:</w:t>
      </w:r>
    </w:p>
    <w:p w:rsidR="000441DD" w:rsidRPr="00E225CC" w:rsidRDefault="000441DD" w:rsidP="00AB6289">
      <w:pPr>
        <w:pStyle w:val="NoSpacing"/>
      </w:pPr>
      <w:r w:rsidRPr="00E225CC">
        <w:t>Se realizaron diversas pruebas con este algoritmo. Con los parámetros por defecto del algoritmo se obtenía 0.55 de correlación. Luego variando estos parámetros se llego a una correlación de 0.5986.</w:t>
      </w:r>
    </w:p>
    <w:p w:rsidR="000441DD" w:rsidRPr="00E225CC" w:rsidRDefault="000441DD" w:rsidP="00AB6289">
      <w:pPr>
        <w:pStyle w:val="NoSpacing"/>
      </w:pPr>
      <w:r w:rsidRPr="00E225CC">
        <w:t xml:space="preserve">Los mejores resultados fueron obtenidos con los siguientes parámetros: </w:t>
      </w:r>
    </w:p>
    <w:p w:rsidR="000441DD" w:rsidRPr="00E225CC" w:rsidRDefault="000441DD" w:rsidP="00E225CC">
      <w:pPr>
        <w:pStyle w:val="NoSpacing"/>
        <w:jc w:val="center"/>
        <w:rPr>
          <w:b/>
        </w:rPr>
      </w:pPr>
      <w:r w:rsidRPr="00E225CC">
        <w:rPr>
          <w:b/>
        </w:rPr>
        <w:t>-L 0.9 -M 0.3 -N 700000 -V 0 -S 3 -E 20 -H 2 –D</w:t>
      </w:r>
    </w:p>
    <w:p w:rsidR="000441DD" w:rsidRDefault="000441DD" w:rsidP="00AB6289">
      <w:pPr>
        <w:pStyle w:val="NoSpacing"/>
      </w:pPr>
      <w:r>
        <w:t xml:space="preserve">Con el parámetro Training(Epochs) se fue aumentando desde </w:t>
      </w:r>
      <w:smartTag w:uri="urn:schemas-microsoft-com:office:smarttags" w:element="metricconverter">
        <w:smartTagPr>
          <w:attr w:name="ProductID" w:val="500 a"/>
        </w:smartTagPr>
        <w:r>
          <w:t>500 a</w:t>
        </w:r>
      </w:smartTag>
      <w:r>
        <w:t xml:space="preserve"> 700000 y en cada incremento el algoritmo tardaba mas en converger y en realizar el cross validation. Con un training de 700000 con 10 fold cross validation se tardo mas de 20 minutos. Siendo que con un epochs=500 solo se tardaba unos 5 segundos en realizar toda la validación. </w:t>
      </w:r>
    </w:p>
    <w:p w:rsidR="000441DD" w:rsidRDefault="000441DD" w:rsidP="00AB6289">
      <w:pPr>
        <w:pStyle w:val="NoSpacing"/>
      </w:pPr>
    </w:p>
    <w:p w:rsidR="000441DD" w:rsidRPr="00AB6289" w:rsidRDefault="000441DD" w:rsidP="00AB6289">
      <w:pPr>
        <w:pStyle w:val="NoSpacing"/>
      </w:pPr>
      <w:r w:rsidRPr="00AB6289">
        <w:rPr>
          <w:b/>
        </w:rPr>
        <w:t xml:space="preserve"> Resultados</w:t>
      </w:r>
      <w:r w:rsidRPr="00AB6289">
        <w:t>:</w:t>
      </w:r>
    </w:p>
    <w:p w:rsidR="000441DD" w:rsidRPr="00AB6289" w:rsidRDefault="000441DD" w:rsidP="00AB6289">
      <w:pPr>
        <w:pStyle w:val="NoSpacing"/>
        <w:ind w:left="1416"/>
      </w:pPr>
      <w:r w:rsidRPr="00AB6289">
        <w:t xml:space="preserve">Coeficiente de correlación       </w:t>
      </w:r>
      <w:r>
        <w:t xml:space="preserve">        </w:t>
      </w:r>
      <w:r w:rsidRPr="00AB6289">
        <w:t xml:space="preserve">      </w:t>
      </w:r>
      <w:r>
        <w:tab/>
        <w:t xml:space="preserve">  </w:t>
      </w:r>
      <w:r w:rsidRPr="00E225CC">
        <w:t>0.5986</w:t>
      </w:r>
      <w:r w:rsidRPr="00AB6289">
        <w:t xml:space="preserve">   </w:t>
      </w:r>
      <w:r>
        <w:t xml:space="preserve">  </w:t>
      </w:r>
      <w:r w:rsidRPr="00AB6289">
        <w:t xml:space="preserve">  </w:t>
      </w:r>
    </w:p>
    <w:p w:rsidR="000441DD" w:rsidRPr="00AB6289" w:rsidRDefault="000441DD" w:rsidP="00AB6289">
      <w:pPr>
        <w:pStyle w:val="NoSpacing"/>
        <w:ind w:left="1416"/>
      </w:pPr>
      <w:r w:rsidRPr="00AB6289">
        <w:t xml:space="preserve">Error </w:t>
      </w:r>
      <w:r>
        <w:t>absoluto</w:t>
      </w:r>
      <w:r w:rsidRPr="00AB6289">
        <w:t xml:space="preserve"> medio   </w:t>
      </w:r>
      <w:r>
        <w:t xml:space="preserve">             </w:t>
      </w:r>
      <w:r w:rsidRPr="00AB6289">
        <w:t xml:space="preserve">                   </w:t>
      </w:r>
      <w:r w:rsidRPr="00E225CC">
        <w:t>0.4871</w:t>
      </w:r>
    </w:p>
    <w:p w:rsidR="000441DD" w:rsidRDefault="000441DD" w:rsidP="00AB6289">
      <w:pPr>
        <w:pStyle w:val="NoSpacing"/>
        <w:ind w:left="1416"/>
      </w:pPr>
      <w:r w:rsidRPr="00AB6289">
        <w:t xml:space="preserve">Error </w:t>
      </w:r>
      <w:r>
        <w:t xml:space="preserve">absoluto </w:t>
      </w:r>
      <w:r w:rsidRPr="00AB6289">
        <w:t xml:space="preserve">cuadrático medio               </w:t>
      </w:r>
      <w:r w:rsidRPr="00E225CC">
        <w:t>0.7653</w:t>
      </w:r>
    </w:p>
    <w:p w:rsidR="000441DD" w:rsidRPr="00AB6289" w:rsidRDefault="000441DD" w:rsidP="00AB6289">
      <w:pPr>
        <w:pStyle w:val="NoSpacing"/>
      </w:pPr>
    </w:p>
    <w:p w:rsidR="000441DD" w:rsidRDefault="000441DD" w:rsidP="0017266B">
      <w:pPr>
        <w:rPr>
          <w:b/>
          <w:noProof/>
          <w:lang w:eastAsia="es-AR"/>
        </w:rPr>
      </w:pPr>
      <w:r>
        <w:t>El siguiente grafico corresponde al desempeño del clasificador obtenido utilizando un conjunto de pruebas que nunca fue utilizado para entrenamiento:</w:t>
      </w:r>
    </w:p>
    <w:p w:rsidR="000441DD" w:rsidRDefault="000441DD" w:rsidP="0017266B">
      <w:pPr>
        <w:rPr>
          <w:b/>
        </w:rPr>
      </w:pPr>
    </w:p>
    <w:p w:rsidR="000441DD" w:rsidRDefault="000441DD" w:rsidP="00DD4E9C">
      <w:pPr>
        <w:rPr>
          <w:b/>
          <w:color w:val="000000"/>
        </w:rPr>
      </w:pPr>
    </w:p>
    <w:p w:rsidR="000441DD" w:rsidRDefault="000441DD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:rsidR="000441DD" w:rsidRPr="0017266B" w:rsidRDefault="000441DD" w:rsidP="00DD4E9C">
      <w:pPr>
        <w:rPr>
          <w:b/>
          <w:color w:val="000000"/>
        </w:rPr>
      </w:pPr>
      <w:r>
        <w:rPr>
          <w:b/>
          <w:color w:val="000000"/>
        </w:rPr>
        <w:t>Prueba 3</w:t>
      </w:r>
      <w:r w:rsidRPr="00AB6289">
        <w:rPr>
          <w:b/>
          <w:color w:val="000000"/>
        </w:rPr>
        <w:t>.</w:t>
      </w:r>
      <w:r>
        <w:rPr>
          <w:b/>
          <w:color w:val="000000"/>
        </w:rPr>
        <w:t>(Maquina de Soporte Vectorial)</w:t>
      </w:r>
    </w:p>
    <w:p w:rsidR="000441DD" w:rsidRDefault="000441DD" w:rsidP="008303E9">
      <w:pPr>
        <w:pStyle w:val="NoSpacing"/>
      </w:pPr>
      <w:r>
        <w:rPr>
          <w:b/>
        </w:rPr>
        <w:t>Periodo</w:t>
      </w:r>
      <w:r w:rsidRPr="009D2A2F">
        <w:rPr>
          <w:b/>
        </w:rPr>
        <w:t xml:space="preserve">: </w:t>
      </w:r>
      <w:r>
        <w:t>1 Marzo del 2002 al 31 de Diciembre del 2002</w:t>
      </w:r>
    </w:p>
    <w:p w:rsidR="000441DD" w:rsidRDefault="000441DD" w:rsidP="008303E9">
      <w:pPr>
        <w:pStyle w:val="NoSpacing"/>
      </w:pPr>
      <w:r w:rsidRPr="009D2A2F">
        <w:rPr>
          <w:b/>
        </w:rPr>
        <w:t>Grilla del ww3</w:t>
      </w:r>
      <w:r>
        <w:t>Latitud: 21</w:t>
      </w:r>
      <w:r w:rsidRPr="003803E3">
        <w:t>° 0'0.00"N</w:t>
      </w:r>
      <w:r>
        <w:t xml:space="preserve"> Longitud:</w:t>
      </w:r>
      <w:r w:rsidRPr="003803E3">
        <w:t xml:space="preserve"> </w:t>
      </w:r>
      <w:r w:rsidRPr="00E52697">
        <w:t>157°30'0.00"O</w:t>
      </w:r>
    </w:p>
    <w:p w:rsidR="000441DD" w:rsidRDefault="000441DD" w:rsidP="008303E9">
      <w:pPr>
        <w:pStyle w:val="NoSpacing"/>
      </w:pPr>
      <w:r w:rsidRPr="009D2A2F">
        <w:rPr>
          <w:b/>
        </w:rPr>
        <w:t>Lugar de la observación visual:</w:t>
      </w:r>
      <w:r w:rsidRPr="00F34EC4">
        <w:t xml:space="preserve"> </w:t>
      </w:r>
      <w:r>
        <w:t>Makapu</w:t>
      </w:r>
      <w:r w:rsidRPr="00F34EC4">
        <w:t>, Oahu,</w:t>
      </w:r>
      <w:r>
        <w:t>Hawaii</w:t>
      </w:r>
      <w:r w:rsidRPr="00F34EC4">
        <w:t>.</w:t>
      </w:r>
    </w:p>
    <w:p w:rsidR="000441DD" w:rsidRPr="00F34EC4" w:rsidRDefault="000441DD" w:rsidP="008303E9">
      <w:pPr>
        <w:pStyle w:val="NoSpacing"/>
      </w:pPr>
      <w:r w:rsidRPr="00AB6289">
        <w:rPr>
          <w:b/>
        </w:rPr>
        <w:t>Número total de instancias:</w:t>
      </w:r>
      <w:r>
        <w:t xml:space="preserve"> 364.</w:t>
      </w:r>
    </w:p>
    <w:p w:rsidR="000441DD" w:rsidRDefault="000441DD" w:rsidP="008303E9">
      <w:pPr>
        <w:pStyle w:val="NoSpacing"/>
      </w:pPr>
      <w:r w:rsidRPr="009D2A2F">
        <w:rPr>
          <w:b/>
        </w:rPr>
        <w:t>Filtrados:</w:t>
      </w:r>
      <w:r>
        <w:t xml:space="preserve"> Ninguno.</w:t>
      </w:r>
    </w:p>
    <w:p w:rsidR="000441DD" w:rsidRPr="00793C5B" w:rsidRDefault="000441DD" w:rsidP="00DD4E9C">
      <w:pPr>
        <w:pStyle w:val="NoSpacing"/>
        <w:rPr>
          <w:b/>
        </w:rPr>
      </w:pPr>
      <w:r w:rsidRPr="00793C5B">
        <w:rPr>
          <w:b/>
        </w:rPr>
        <w:t>Algoritmo:</w:t>
      </w:r>
    </w:p>
    <w:p w:rsidR="000441DD" w:rsidRPr="00DB0D7B" w:rsidRDefault="000441DD" w:rsidP="00DD4E9C">
      <w:pPr>
        <w:pStyle w:val="NoSpacing"/>
        <w:rPr>
          <w:b/>
        </w:rPr>
      </w:pPr>
      <w:r w:rsidRPr="002D1650">
        <w:rPr>
          <w:sz w:val="20"/>
          <w:szCs w:val="20"/>
        </w:rPr>
        <w:t xml:space="preserve">weka.classifiers.functions.SMOreg -S 0.4 -C 0.8 -E 7.0 -G 4.0 -A 250007 -T 0.2 -P 1.0E-15 -N 1 -R </w:t>
      </w:r>
      <w:r w:rsidRPr="00DB0D7B">
        <w:rPr>
          <w:b/>
        </w:rPr>
        <w:t>Comentarios:</w:t>
      </w:r>
    </w:p>
    <w:p w:rsidR="000441DD" w:rsidRDefault="000441DD" w:rsidP="00DD4E9C">
      <w:pPr>
        <w:pStyle w:val="NoSpacing"/>
      </w:pPr>
      <w:r w:rsidRPr="00DB0D7B">
        <w:rPr>
          <w:b/>
        </w:rPr>
        <w:t xml:space="preserve"> </w:t>
      </w:r>
      <w:r w:rsidRPr="005405B7">
        <w:t>Se evaluó este algoritmo</w:t>
      </w:r>
      <w:r>
        <w:t xml:space="preserve"> utilizando diferentes parámetros de configuración y se muestran los mejores resultados obtenidos. </w:t>
      </w:r>
    </w:p>
    <w:p w:rsidR="000441DD" w:rsidRPr="00AB6289" w:rsidRDefault="000441DD" w:rsidP="00DD4E9C">
      <w:pPr>
        <w:pStyle w:val="NoSpacing"/>
      </w:pPr>
      <w:r w:rsidRPr="00AB6289">
        <w:rPr>
          <w:b/>
        </w:rPr>
        <w:t>Resultados</w:t>
      </w:r>
      <w:r w:rsidRPr="00AB6289">
        <w:t>:</w:t>
      </w:r>
    </w:p>
    <w:p w:rsidR="000441DD" w:rsidRDefault="000441DD" w:rsidP="00D64EA1">
      <w:pPr>
        <w:pStyle w:val="NoSpacing"/>
        <w:ind w:left="1416"/>
      </w:pPr>
    </w:p>
    <w:p w:rsidR="000441DD" w:rsidRPr="00BE4470" w:rsidRDefault="000441DD" w:rsidP="00DD4E9C">
      <w:pPr>
        <w:pStyle w:val="NoSpacing"/>
        <w:ind w:left="1416"/>
      </w:pPr>
      <w:r w:rsidRPr="00AB6289">
        <w:t xml:space="preserve">Coeficiente de correlación       </w:t>
      </w:r>
      <w:r>
        <w:t xml:space="preserve">        </w:t>
      </w:r>
      <w:r w:rsidRPr="00AB6289">
        <w:t xml:space="preserve">           </w:t>
      </w:r>
      <w:r w:rsidRPr="002D1650">
        <w:t>0.6209</w:t>
      </w:r>
    </w:p>
    <w:p w:rsidR="000441DD" w:rsidRPr="00AB6289" w:rsidRDefault="000441DD" w:rsidP="00DD4E9C">
      <w:pPr>
        <w:pStyle w:val="NoSpacing"/>
        <w:ind w:left="1416"/>
      </w:pPr>
      <w:r w:rsidRPr="00AB6289">
        <w:t xml:space="preserve">Error </w:t>
      </w:r>
      <w:r>
        <w:t>absoluto</w:t>
      </w:r>
      <w:r w:rsidRPr="00AB6289">
        <w:t xml:space="preserve"> medio   </w:t>
      </w:r>
      <w:r>
        <w:t xml:space="preserve">             </w:t>
      </w:r>
      <w:r w:rsidRPr="00AB6289">
        <w:t xml:space="preserve">                   </w:t>
      </w:r>
      <w:r w:rsidRPr="002D1650">
        <w:t>0.4806</w:t>
      </w:r>
    </w:p>
    <w:p w:rsidR="000441DD" w:rsidRPr="00BE4470" w:rsidRDefault="000441DD" w:rsidP="00DD4E9C">
      <w:pPr>
        <w:pStyle w:val="NoSpacing"/>
        <w:ind w:left="1416"/>
      </w:pPr>
      <w:r w:rsidRPr="00AB6289">
        <w:t xml:space="preserve">Error </w:t>
      </w:r>
      <w:r>
        <w:t xml:space="preserve">absoluto </w:t>
      </w:r>
      <w:r w:rsidRPr="00AB6289">
        <w:t xml:space="preserve">cuadrático medio               </w:t>
      </w:r>
      <w:r w:rsidRPr="002D1650">
        <w:t>0.7622</w:t>
      </w:r>
    </w:p>
    <w:p w:rsidR="000441DD" w:rsidRPr="00AB6289" w:rsidRDefault="000441DD" w:rsidP="00DD4E9C">
      <w:pPr>
        <w:pStyle w:val="NoSpacing"/>
      </w:pPr>
    </w:p>
    <w:p w:rsidR="000441DD" w:rsidRDefault="000441DD" w:rsidP="00DD4E9C">
      <w:pPr>
        <w:pStyle w:val="NoSpacing"/>
      </w:pPr>
    </w:p>
    <w:p w:rsidR="000441DD" w:rsidRDefault="000441DD" w:rsidP="00DD4E9C">
      <w:r>
        <w:t>El siguiente grafico corresponde al desempeño del clasificador obtenido utilizando un conjunto de pruebas que nunca fue utilizado para entrenamiento:</w:t>
      </w:r>
    </w:p>
    <w:p w:rsidR="000441DD" w:rsidRDefault="000441DD" w:rsidP="00DD4E9C">
      <w:r w:rsidRPr="00BB408E">
        <w:rPr>
          <w:noProof/>
          <w:lang w:val="en-US"/>
        </w:rPr>
        <w:pict>
          <v:shape id="Chart 2" o:spid="_x0000_i1028" type="#_x0000_t75" style="width:443.25pt;height:165pt;visibility:visible">
            <v:imagedata r:id="rId7" o:title="" cropbottom="-60f"/>
            <o:lock v:ext="edit" aspectratio="f"/>
          </v:shape>
        </w:pict>
      </w:r>
    </w:p>
    <w:p w:rsidR="000441DD" w:rsidRDefault="000441DD" w:rsidP="00DD4E9C"/>
    <w:p w:rsidR="000441DD" w:rsidRDefault="000441DD" w:rsidP="0017266B">
      <w:pPr>
        <w:rPr>
          <w:b/>
        </w:rPr>
      </w:pPr>
    </w:p>
    <w:p w:rsidR="000441DD" w:rsidRDefault="000441DD">
      <w:pPr>
        <w:rPr>
          <w:b/>
        </w:rPr>
      </w:pPr>
      <w:r>
        <w:rPr>
          <w:b/>
        </w:rPr>
        <w:br w:type="page"/>
      </w:r>
    </w:p>
    <w:p w:rsidR="000441DD" w:rsidRDefault="000441DD" w:rsidP="0017266B">
      <w:pPr>
        <w:rPr>
          <w:b/>
        </w:rPr>
      </w:pPr>
      <w:r>
        <w:rPr>
          <w:b/>
        </w:rPr>
        <w:t>Comparación de los algoritmos de regresión:</w:t>
      </w:r>
    </w:p>
    <w:p w:rsidR="000441DD" w:rsidRDefault="000441DD" w:rsidP="0017266B">
      <w:r w:rsidRPr="00B227A9">
        <w:t xml:space="preserve">Analizando el siguiente cuadro se puede ver que no existe una gran </w:t>
      </w:r>
      <w:r>
        <w:t xml:space="preserve">diferencia en perfomance </w:t>
      </w:r>
      <w:r w:rsidRPr="00B227A9">
        <w:t>entre los diferentes algoritmos</w:t>
      </w:r>
    </w:p>
    <w:p w:rsidR="000441DD" w:rsidRPr="00B227A9" w:rsidRDefault="000441DD" w:rsidP="0017266B">
      <w:r>
        <w:t>En general la correlacion es muy baja, indicando que no existe relación entre el valor actual y el valor predicho.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1970"/>
        <w:gridCol w:w="2245"/>
        <w:gridCol w:w="2245"/>
      </w:tblGrid>
      <w:tr w:rsidR="000441DD" w:rsidRPr="00BB408E" w:rsidTr="00BB408E">
        <w:tc>
          <w:tcPr>
            <w:tcW w:w="2518" w:type="dxa"/>
            <w:shd w:val="clear" w:color="auto" w:fill="EEECE1"/>
          </w:tcPr>
          <w:p w:rsidR="000441DD" w:rsidRPr="00BB408E" w:rsidRDefault="000441DD" w:rsidP="00BB408E">
            <w:pPr>
              <w:spacing w:after="0" w:line="240" w:lineRule="auto"/>
              <w:rPr>
                <w:b/>
              </w:rPr>
            </w:pPr>
          </w:p>
        </w:tc>
        <w:tc>
          <w:tcPr>
            <w:tcW w:w="1970" w:type="dxa"/>
          </w:tcPr>
          <w:p w:rsidR="000441DD" w:rsidRPr="00BB408E" w:rsidRDefault="000441DD" w:rsidP="00BB408E">
            <w:pPr>
              <w:spacing w:after="0" w:line="240" w:lineRule="auto"/>
              <w:rPr>
                <w:b/>
              </w:rPr>
            </w:pPr>
            <w:r w:rsidRPr="00BB408E">
              <w:rPr>
                <w:b/>
              </w:rPr>
              <w:t>Regresión Lineal</w:t>
            </w:r>
          </w:p>
        </w:tc>
        <w:tc>
          <w:tcPr>
            <w:tcW w:w="2245" w:type="dxa"/>
          </w:tcPr>
          <w:p w:rsidR="000441DD" w:rsidRPr="00BB408E" w:rsidRDefault="000441DD" w:rsidP="00BB408E">
            <w:pPr>
              <w:spacing w:after="0" w:line="240" w:lineRule="auto"/>
              <w:rPr>
                <w:b/>
              </w:rPr>
            </w:pPr>
            <w:r w:rsidRPr="00BB408E">
              <w:rPr>
                <w:b/>
              </w:rPr>
              <w:t>Red Neuronal</w:t>
            </w:r>
          </w:p>
        </w:tc>
        <w:tc>
          <w:tcPr>
            <w:tcW w:w="2245" w:type="dxa"/>
          </w:tcPr>
          <w:p w:rsidR="000441DD" w:rsidRPr="00BB408E" w:rsidRDefault="000441DD" w:rsidP="00BB408E">
            <w:pPr>
              <w:spacing w:after="0" w:line="240" w:lineRule="auto"/>
              <w:rPr>
                <w:b/>
              </w:rPr>
            </w:pPr>
            <w:r w:rsidRPr="00BB408E">
              <w:rPr>
                <w:b/>
              </w:rPr>
              <w:t>Soporte Vectorial</w:t>
            </w:r>
          </w:p>
        </w:tc>
      </w:tr>
      <w:tr w:rsidR="000441DD" w:rsidRPr="00BB408E" w:rsidTr="00BB408E">
        <w:tc>
          <w:tcPr>
            <w:tcW w:w="2518" w:type="dxa"/>
          </w:tcPr>
          <w:p w:rsidR="000441DD" w:rsidRPr="00BB408E" w:rsidRDefault="000441DD" w:rsidP="00BB408E">
            <w:pPr>
              <w:spacing w:after="0" w:line="240" w:lineRule="auto"/>
              <w:rPr>
                <w:b/>
              </w:rPr>
            </w:pPr>
            <w:r w:rsidRPr="00BB408E">
              <w:rPr>
                <w:b/>
              </w:rPr>
              <w:t>Correlación</w:t>
            </w:r>
          </w:p>
        </w:tc>
        <w:tc>
          <w:tcPr>
            <w:tcW w:w="1970" w:type="dxa"/>
          </w:tcPr>
          <w:p w:rsidR="000441DD" w:rsidRPr="00BB408E" w:rsidRDefault="000441DD" w:rsidP="00BB408E">
            <w:pPr>
              <w:spacing w:after="0" w:line="240" w:lineRule="auto"/>
              <w:rPr>
                <w:b/>
              </w:rPr>
            </w:pPr>
            <w:r w:rsidRPr="00BB408E">
              <w:t>0.5667</w:t>
            </w:r>
          </w:p>
        </w:tc>
        <w:tc>
          <w:tcPr>
            <w:tcW w:w="2245" w:type="dxa"/>
          </w:tcPr>
          <w:p w:rsidR="000441DD" w:rsidRPr="00BB408E" w:rsidRDefault="000441DD" w:rsidP="00BB408E">
            <w:pPr>
              <w:spacing w:after="0" w:line="240" w:lineRule="auto"/>
              <w:rPr>
                <w:b/>
              </w:rPr>
            </w:pPr>
            <w:r w:rsidRPr="00BB408E">
              <w:t xml:space="preserve">.5986       </w:t>
            </w:r>
          </w:p>
        </w:tc>
        <w:tc>
          <w:tcPr>
            <w:tcW w:w="2245" w:type="dxa"/>
          </w:tcPr>
          <w:p w:rsidR="000441DD" w:rsidRPr="00BB408E" w:rsidRDefault="000441DD" w:rsidP="00BB408E">
            <w:pPr>
              <w:spacing w:after="0" w:line="240" w:lineRule="auto"/>
              <w:rPr>
                <w:b/>
              </w:rPr>
            </w:pPr>
            <w:r w:rsidRPr="00BB408E">
              <w:t>0.6209</w:t>
            </w:r>
          </w:p>
        </w:tc>
      </w:tr>
      <w:tr w:rsidR="000441DD" w:rsidRPr="00BB408E" w:rsidTr="00BB408E">
        <w:tc>
          <w:tcPr>
            <w:tcW w:w="2518" w:type="dxa"/>
          </w:tcPr>
          <w:p w:rsidR="000441DD" w:rsidRPr="00BB408E" w:rsidRDefault="000441DD" w:rsidP="00BB408E">
            <w:pPr>
              <w:spacing w:after="0" w:line="240" w:lineRule="auto"/>
              <w:rPr>
                <w:b/>
              </w:rPr>
            </w:pPr>
            <w:r w:rsidRPr="00BB408E">
              <w:rPr>
                <w:b/>
              </w:rPr>
              <w:t>Error Medio Absoluto</w:t>
            </w:r>
          </w:p>
        </w:tc>
        <w:tc>
          <w:tcPr>
            <w:tcW w:w="1970" w:type="dxa"/>
          </w:tcPr>
          <w:p w:rsidR="000441DD" w:rsidRPr="00BB408E" w:rsidRDefault="000441DD" w:rsidP="00BB408E">
            <w:pPr>
              <w:spacing w:after="0" w:line="240" w:lineRule="auto"/>
              <w:rPr>
                <w:b/>
              </w:rPr>
            </w:pPr>
            <w:r w:rsidRPr="00BB408E">
              <w:t>0.5045</w:t>
            </w:r>
          </w:p>
        </w:tc>
        <w:tc>
          <w:tcPr>
            <w:tcW w:w="2245" w:type="dxa"/>
          </w:tcPr>
          <w:p w:rsidR="000441DD" w:rsidRPr="00BB408E" w:rsidRDefault="000441DD" w:rsidP="00BB408E">
            <w:pPr>
              <w:spacing w:after="0" w:line="240" w:lineRule="auto"/>
              <w:rPr>
                <w:b/>
              </w:rPr>
            </w:pPr>
            <w:r w:rsidRPr="00BB408E">
              <w:t>0.4871</w:t>
            </w:r>
          </w:p>
        </w:tc>
        <w:tc>
          <w:tcPr>
            <w:tcW w:w="2245" w:type="dxa"/>
          </w:tcPr>
          <w:p w:rsidR="000441DD" w:rsidRPr="00BB408E" w:rsidRDefault="000441DD" w:rsidP="00BB408E">
            <w:pPr>
              <w:spacing w:after="0" w:line="240" w:lineRule="auto"/>
              <w:rPr>
                <w:b/>
              </w:rPr>
            </w:pPr>
            <w:r w:rsidRPr="00BB408E">
              <w:t>0.4806</w:t>
            </w:r>
          </w:p>
        </w:tc>
      </w:tr>
      <w:tr w:rsidR="000441DD" w:rsidRPr="00BB408E" w:rsidTr="00BB408E">
        <w:tc>
          <w:tcPr>
            <w:tcW w:w="2518" w:type="dxa"/>
          </w:tcPr>
          <w:p w:rsidR="000441DD" w:rsidRPr="00BB408E" w:rsidRDefault="000441DD" w:rsidP="00BB408E">
            <w:pPr>
              <w:spacing w:after="0" w:line="240" w:lineRule="auto"/>
              <w:rPr>
                <w:b/>
              </w:rPr>
            </w:pPr>
            <w:r w:rsidRPr="00BB408E">
              <w:rPr>
                <w:b/>
              </w:rPr>
              <w:t>Error Cuadrático Medio Absoluto</w:t>
            </w:r>
          </w:p>
        </w:tc>
        <w:tc>
          <w:tcPr>
            <w:tcW w:w="1970" w:type="dxa"/>
          </w:tcPr>
          <w:p w:rsidR="000441DD" w:rsidRPr="00BB408E" w:rsidRDefault="000441DD" w:rsidP="00BB408E">
            <w:pPr>
              <w:spacing w:after="0" w:line="240" w:lineRule="auto"/>
              <w:rPr>
                <w:b/>
              </w:rPr>
            </w:pPr>
            <w:r w:rsidRPr="00BB408E">
              <w:t>0.7871</w:t>
            </w:r>
          </w:p>
        </w:tc>
        <w:tc>
          <w:tcPr>
            <w:tcW w:w="2245" w:type="dxa"/>
          </w:tcPr>
          <w:p w:rsidR="000441DD" w:rsidRPr="00BB408E" w:rsidRDefault="000441DD" w:rsidP="00BB408E">
            <w:pPr>
              <w:spacing w:after="0" w:line="240" w:lineRule="auto"/>
              <w:rPr>
                <w:b/>
              </w:rPr>
            </w:pPr>
            <w:r w:rsidRPr="00BB408E">
              <w:t>0.7653</w:t>
            </w:r>
          </w:p>
        </w:tc>
        <w:tc>
          <w:tcPr>
            <w:tcW w:w="2245" w:type="dxa"/>
          </w:tcPr>
          <w:p w:rsidR="000441DD" w:rsidRPr="00BB408E" w:rsidRDefault="000441DD" w:rsidP="00BB408E">
            <w:pPr>
              <w:spacing w:after="0" w:line="240" w:lineRule="auto"/>
              <w:rPr>
                <w:b/>
              </w:rPr>
            </w:pPr>
            <w:r w:rsidRPr="00BB408E">
              <w:t>0.7622</w:t>
            </w:r>
          </w:p>
        </w:tc>
      </w:tr>
    </w:tbl>
    <w:p w:rsidR="000441DD" w:rsidRDefault="000441DD" w:rsidP="0017266B">
      <w:pPr>
        <w:rPr>
          <w:b/>
        </w:rPr>
      </w:pPr>
    </w:p>
    <w:p w:rsidR="000441DD" w:rsidRDefault="000441DD" w:rsidP="0017266B">
      <w:pPr>
        <w:rPr>
          <w:b/>
        </w:rPr>
      </w:pPr>
    </w:p>
    <w:p w:rsidR="000441DD" w:rsidRDefault="000441DD" w:rsidP="007C57CF">
      <w:pPr>
        <w:rPr>
          <w:b/>
        </w:rPr>
      </w:pPr>
      <w:r>
        <w:rPr>
          <w:b/>
        </w:rPr>
        <w:t>Prueba 4 (Gaussian Processes)</w:t>
      </w: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>Scheme:       weka.classifiers.functions.GaussianProcesses -L 1.0 -N 1 -K "weka.classifiers.functions.supportVector.Puk -C 250007 -O 1.0 -S 1.0"</w:t>
      </w: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>Relation:     NoBuoyStrategy</w:t>
      </w: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>Instances:    365</w:t>
      </w: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>Attributes:   4</w:t>
      </w: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 xml:space="preserve">              ww3Height</w:t>
      </w: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 xml:space="preserve">              ww3Period</w:t>
      </w: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 xml:space="preserve">              ww3Direction</w:t>
      </w: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 xml:space="preserve">              visualObservation</w:t>
      </w: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>Test mode:    10-fold cross-validation</w:t>
      </w:r>
    </w:p>
    <w:p w:rsidR="000441DD" w:rsidRPr="007C57CF" w:rsidRDefault="000441DD" w:rsidP="007C57CF">
      <w:pPr>
        <w:rPr>
          <w:b/>
        </w:rPr>
      </w:pP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>=== Cross-validation ===</w:t>
      </w: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>=== Summary ===</w:t>
      </w:r>
    </w:p>
    <w:p w:rsidR="000441DD" w:rsidRPr="007C57CF" w:rsidRDefault="000441DD" w:rsidP="007C57CF">
      <w:pPr>
        <w:rPr>
          <w:b/>
        </w:rPr>
      </w:pP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>Correlation coefficient                  0.6787</w:t>
      </w: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>Mean absolute error                      0.4447</w:t>
      </w: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>Root mean squared error                  0.7057</w:t>
      </w: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>Relative absolute error                 69.2519 %</w:t>
      </w: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>Root relative squared error             73.5903 %</w:t>
      </w:r>
    </w:p>
    <w:p w:rsidR="000441DD" w:rsidRPr="007C57CF" w:rsidRDefault="000441DD" w:rsidP="007C57CF">
      <w:pPr>
        <w:rPr>
          <w:b/>
        </w:rPr>
      </w:pPr>
      <w:r w:rsidRPr="007C57CF">
        <w:rPr>
          <w:b/>
        </w:rPr>
        <w:t xml:space="preserve">Total Number of Instances              365     </w:t>
      </w:r>
    </w:p>
    <w:p w:rsidR="000441DD" w:rsidRDefault="000441DD" w:rsidP="007C57CF">
      <w:pPr>
        <w:rPr>
          <w:b/>
          <w:sz w:val="24"/>
          <w:szCs w:val="24"/>
        </w:rPr>
      </w:pPr>
      <w:r>
        <w:rPr>
          <w:b/>
          <w:sz w:val="24"/>
          <w:szCs w:val="24"/>
        </w:rPr>
        <w:t>La prueba con este algoritmo  han dado los mejores resultados</w:t>
      </w:r>
    </w:p>
    <w:p w:rsidR="000441DD" w:rsidRDefault="000441DD" w:rsidP="0017266B">
      <w:pPr>
        <w:rPr>
          <w:b/>
        </w:rPr>
      </w:pPr>
    </w:p>
    <w:sectPr w:rsidR="000441DD" w:rsidSect="00864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47779"/>
    <w:multiLevelType w:val="hybridMultilevel"/>
    <w:tmpl w:val="5C268A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3314888"/>
    <w:multiLevelType w:val="hybridMultilevel"/>
    <w:tmpl w:val="694E5AC8"/>
    <w:lvl w:ilvl="0" w:tplc="2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3672B74"/>
    <w:multiLevelType w:val="hybridMultilevel"/>
    <w:tmpl w:val="872E70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E1F1A"/>
    <w:multiLevelType w:val="hybridMultilevel"/>
    <w:tmpl w:val="A41A282C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C760540"/>
    <w:multiLevelType w:val="hybridMultilevel"/>
    <w:tmpl w:val="694E5AC8"/>
    <w:lvl w:ilvl="0" w:tplc="2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2A25"/>
    <w:rsid w:val="00030A46"/>
    <w:rsid w:val="000441DD"/>
    <w:rsid w:val="00072982"/>
    <w:rsid w:val="000C7315"/>
    <w:rsid w:val="00124E53"/>
    <w:rsid w:val="0013392F"/>
    <w:rsid w:val="00155241"/>
    <w:rsid w:val="00165A8E"/>
    <w:rsid w:val="0017266B"/>
    <w:rsid w:val="00176086"/>
    <w:rsid w:val="0026686A"/>
    <w:rsid w:val="00270284"/>
    <w:rsid w:val="0029738C"/>
    <w:rsid w:val="002D1650"/>
    <w:rsid w:val="00330F25"/>
    <w:rsid w:val="003803E3"/>
    <w:rsid w:val="003B067B"/>
    <w:rsid w:val="00452D33"/>
    <w:rsid w:val="0048393E"/>
    <w:rsid w:val="00496F76"/>
    <w:rsid w:val="004A18C1"/>
    <w:rsid w:val="004C19B3"/>
    <w:rsid w:val="004D45CB"/>
    <w:rsid w:val="00517949"/>
    <w:rsid w:val="005405B7"/>
    <w:rsid w:val="005466C9"/>
    <w:rsid w:val="005B193C"/>
    <w:rsid w:val="006054C8"/>
    <w:rsid w:val="006A2D31"/>
    <w:rsid w:val="006B4AE7"/>
    <w:rsid w:val="006E0AA1"/>
    <w:rsid w:val="00735573"/>
    <w:rsid w:val="00740E15"/>
    <w:rsid w:val="007840A9"/>
    <w:rsid w:val="00793C5B"/>
    <w:rsid w:val="007C57CF"/>
    <w:rsid w:val="007F62F1"/>
    <w:rsid w:val="007F782A"/>
    <w:rsid w:val="008303E9"/>
    <w:rsid w:val="00844FDB"/>
    <w:rsid w:val="00864E0D"/>
    <w:rsid w:val="008E7CAD"/>
    <w:rsid w:val="00924857"/>
    <w:rsid w:val="009D2A2F"/>
    <w:rsid w:val="00A402A6"/>
    <w:rsid w:val="00A668DB"/>
    <w:rsid w:val="00AB6289"/>
    <w:rsid w:val="00B170E5"/>
    <w:rsid w:val="00B227A9"/>
    <w:rsid w:val="00BB408E"/>
    <w:rsid w:val="00BC0CD1"/>
    <w:rsid w:val="00BE4470"/>
    <w:rsid w:val="00BF04B2"/>
    <w:rsid w:val="00BF6FD1"/>
    <w:rsid w:val="00C41F04"/>
    <w:rsid w:val="00C635C6"/>
    <w:rsid w:val="00CC0775"/>
    <w:rsid w:val="00CE2267"/>
    <w:rsid w:val="00D23BA4"/>
    <w:rsid w:val="00D64EA1"/>
    <w:rsid w:val="00D94D19"/>
    <w:rsid w:val="00DB0D7B"/>
    <w:rsid w:val="00DD4E9C"/>
    <w:rsid w:val="00DE398F"/>
    <w:rsid w:val="00E225CC"/>
    <w:rsid w:val="00E52697"/>
    <w:rsid w:val="00E72A25"/>
    <w:rsid w:val="00E90B32"/>
    <w:rsid w:val="00EB2C0D"/>
    <w:rsid w:val="00EE79D8"/>
    <w:rsid w:val="00F327C7"/>
    <w:rsid w:val="00F34EC4"/>
    <w:rsid w:val="00FF1A9D"/>
    <w:rsid w:val="00FF3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0D"/>
    <w:pPr>
      <w:spacing w:after="200" w:line="276" w:lineRule="auto"/>
    </w:pPr>
    <w:rPr>
      <w:lang w:val="es-A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76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133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392F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9D2A2F"/>
    <w:rPr>
      <w:lang w:val="es-AR"/>
    </w:rPr>
  </w:style>
  <w:style w:type="table" w:styleId="TableGrid">
    <w:name w:val="Table Grid"/>
    <w:basedOn w:val="TableNormal"/>
    <w:uiPriority w:val="99"/>
    <w:rsid w:val="00CC077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uiPriority w:val="99"/>
    <w:rsid w:val="00EE79D8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E90B32"/>
    <w:pPr>
      <w:spacing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758</TotalTime>
  <Pages>7</Pages>
  <Words>667</Words>
  <Characters>3673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MAXINOESTA</cp:lastModifiedBy>
  <cp:revision>13</cp:revision>
  <dcterms:created xsi:type="dcterms:W3CDTF">2009-06-24T21:29:00Z</dcterms:created>
  <dcterms:modified xsi:type="dcterms:W3CDTF">2009-07-14T00:59:00Z</dcterms:modified>
</cp:coreProperties>
</file>