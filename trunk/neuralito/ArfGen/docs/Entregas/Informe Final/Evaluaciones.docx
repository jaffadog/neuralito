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EF3" w:rsidRPr="00CD2247" w:rsidRDefault="00BB7EF3" w:rsidP="00CD2247">
      <w:pPr>
        <w:jc w:val="center"/>
        <w:rPr>
          <w:b/>
          <w:sz w:val="28"/>
          <w:szCs w:val="28"/>
          <w:lang w:val="es-ES_tradnl"/>
        </w:rPr>
      </w:pPr>
      <w:r w:rsidRPr="00CD2247">
        <w:rPr>
          <w:b/>
          <w:sz w:val="28"/>
          <w:szCs w:val="28"/>
          <w:lang w:val="es-ES_tradnl"/>
        </w:rPr>
        <w:t>Evaluaciones</w:t>
      </w:r>
    </w:p>
    <w:p w:rsidR="00BB7EF3" w:rsidRPr="00CD2247" w:rsidRDefault="00BB7EF3"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correlacion </w:t>
      </w:r>
      <w:r>
        <w:rPr>
          <w:lang w:val="es-ES_tradnl"/>
        </w:rPr>
        <w:t>entre la</w:t>
      </w:r>
      <w:r w:rsidRPr="00CD2247">
        <w:rPr>
          <w:lang w:val="es-ES_tradnl"/>
        </w:rPr>
        <w:t xml:space="preserve"> informacion </w:t>
      </w:r>
      <w:r>
        <w:rPr>
          <w:lang w:val="es-ES_tradnl"/>
        </w:rPr>
        <w:t>histórica captada kilómetros adentro en el oceano</w:t>
      </w:r>
      <w:r w:rsidRPr="00CD2247">
        <w:rPr>
          <w:lang w:val="es-ES_tradnl"/>
        </w:rPr>
        <w:t xml:space="preserve"> y la</w:t>
      </w:r>
      <w:r>
        <w:rPr>
          <w:lang w:val="es-ES_tradnl"/>
        </w:rPr>
        <w:t>s</w:t>
      </w:r>
      <w:r w:rsidRPr="00CD2247">
        <w:rPr>
          <w:lang w:val="es-ES_tradnl"/>
        </w:rPr>
        <w:t xml:space="preserve"> </w:t>
      </w:r>
      <w:r>
        <w:rPr>
          <w:lang w:val="es-ES_tradnl"/>
        </w:rPr>
        <w:t>observaciones visuales en la costa</w:t>
      </w:r>
      <w:r w:rsidRPr="00CD2247">
        <w:rPr>
          <w:lang w:val="es-ES_tradnl"/>
        </w:rPr>
        <w:t xml:space="preserve"> y que al mismo tiempo minimice los margenes de error. Para realizar </w:t>
      </w:r>
      <w:r>
        <w:rPr>
          <w:lang w:val="es-ES_tradnl"/>
        </w:rPr>
        <w:t>estas evaluaciones utilizamos di</w:t>
      </w:r>
      <w:r w:rsidRPr="00CD2247">
        <w:rPr>
          <w:lang w:val="es-ES_tradnl"/>
        </w:rPr>
        <w:t>ferentes algoritmos de regresión (redes neuronales, maquinas de soporte vectorial, regresion lineal, procesos gaussianos) buscando el que mejores resultados generaba.</w:t>
      </w:r>
    </w:p>
    <w:p w:rsidR="00BB7EF3" w:rsidRPr="00CD2247" w:rsidRDefault="00BB7EF3" w:rsidP="00CD2247">
      <w:pPr>
        <w:jc w:val="both"/>
        <w:rPr>
          <w:lang w:val="es-ES_tradnl"/>
        </w:rPr>
      </w:pPr>
      <w:r w:rsidRPr="00CD2247">
        <w:rPr>
          <w:lang w:val="es-ES_tradnl"/>
        </w:rPr>
        <w:tab/>
        <w:t>Básicamente, la información que utilizamos para entrenar a los clasificadores consiste en dos grandes grupos de datos. El primero es un histórico de datos del modelo WW3, situados en cuatro coordenadas alrededor de OAHU a unos cuantos kilómetros de la costa, del cual disponemos de lecturas del comportamiento del océano (periodo de ola, altura de ola, dirección de ola, dirección del viento y velocidad del viento) cada 3 horas durante los 365 dias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area nos brinda por cada dia del año la altura de la ola más grande que arribo a la costa ese dia. Además estas observaciones sabemos (ya que la fuente lo especifica) que fueron realizadas durante el periodo de luz solar de dia en esa playa.</w:t>
      </w:r>
    </w:p>
    <w:p w:rsidR="00BB7EF3" w:rsidRPr="00CD2247" w:rsidRDefault="00BB7EF3" w:rsidP="00CD2247">
      <w:pPr>
        <w:jc w:val="both"/>
        <w:rPr>
          <w:lang w:val="es-ES_tradnl"/>
        </w:rPr>
      </w:pPr>
      <w:r w:rsidRPr="00CD2247">
        <w:rPr>
          <w:lang w:val="es-ES_tradnl"/>
        </w:rPr>
        <w:tab/>
        <w:t>A partir de estos dos grupos de datos, comenzamos a implementar diferentes estrategias de filtrado y utilizacion de los mismos hasta encontrar una que optimice los aciertos en la prediccion de las olas en las diferentes costas de la isla.</w:t>
      </w:r>
    </w:p>
    <w:p w:rsidR="00BB7EF3" w:rsidRPr="00CD2247" w:rsidRDefault="00BB7EF3" w:rsidP="00CD2247">
      <w:pPr>
        <w:jc w:val="both"/>
        <w:rPr>
          <w:lang w:val="es-ES_tradnl"/>
        </w:rPr>
      </w:pPr>
    </w:p>
    <w:p w:rsidR="00BB7EF3" w:rsidRPr="00CD2247" w:rsidRDefault="00BB7EF3" w:rsidP="00CD2247">
      <w:pPr>
        <w:jc w:val="both"/>
        <w:rPr>
          <w:b/>
          <w:lang w:val="es-ES_tradnl"/>
        </w:rPr>
      </w:pPr>
      <w:r w:rsidRPr="00CD2247">
        <w:rPr>
          <w:b/>
          <w:lang w:val="es-ES_tradnl"/>
        </w:rPr>
        <w:t>Filtrado basico de la informacion</w:t>
      </w:r>
    </w:p>
    <w:p w:rsidR="00BB7EF3" w:rsidRPr="00CD2247" w:rsidRDefault="00BB7EF3" w:rsidP="00CD2247">
      <w:pPr>
        <w:ind w:firstLine="720"/>
        <w:jc w:val="both"/>
        <w:rPr>
          <w:lang w:val="es-ES_tradnl"/>
        </w:rPr>
      </w:pPr>
      <w:r w:rsidRPr="00CD2247">
        <w:rPr>
          <w:lang w:val="es-ES_tradnl"/>
        </w:rPr>
        <w:t>Dado que las lecturas de WW3 se actualizan cada 3 horas, tanto durante el dia como la noche, y debido a que las observaciones visuales se han realizado en horarios en que se cuenta con luz solar, el primer filtro aplicado a la informacion que disponemos del modelo WW3 fue eliminar todas las lecturas que no correspondian con un horario de luz natural en Oahu.</w:t>
      </w:r>
    </w:p>
    <w:p w:rsidR="00BB7EF3" w:rsidRPr="00CD2247" w:rsidRDefault="00BB7EF3" w:rsidP="00CD2247">
      <w:pPr>
        <w:ind w:firstLine="720"/>
        <w:jc w:val="both"/>
        <w:rPr>
          <w:lang w:val="es-ES_tradnl"/>
        </w:rPr>
      </w:pPr>
      <w:r w:rsidRPr="00CD2247">
        <w:rPr>
          <w:lang w:val="es-ES_tradnl"/>
        </w:rPr>
        <w:t>Por otra parte, las observaciones realizadas nos indican la altura de la ola más grande que arribo a la costa cada dia del año, es decir que disponemos de una lectura diaria, por esto el segundo filtro aplicado a las lecturas de WW3 fue quedarse unicamente con la lectura diaria con la mayor altura de ola. De esta forma ambos conjuntos de datos cuentan con una lectura diaria que indica la ola más grande captada y durante una hora en Oahu en la que hay luz solar.</w:t>
      </w:r>
    </w:p>
    <w:p w:rsidR="00BB7EF3" w:rsidRDefault="00BB7EF3" w:rsidP="00CD2247">
      <w:pPr>
        <w:jc w:val="both"/>
        <w:rPr>
          <w:lang w:val="es-ES_tradnl"/>
        </w:rPr>
      </w:pPr>
      <w:r w:rsidRPr="00CD2247">
        <w:rPr>
          <w:lang w:val="es-ES_tradnl"/>
        </w:rPr>
        <w:tab/>
        <w:t>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de altura de olas de cada dia, filtrar las lecturas cuya dirección de ola no estaba dirigida a la costa a evaluar, agrupar las lecturas en dos grupos (dos rangos de meses) que distinguen la temporada de olas grandes de la temporada de olas pequeñas, etc.</w:t>
      </w:r>
    </w:p>
    <w:p w:rsidR="00BB7EF3" w:rsidRPr="00683EB6" w:rsidRDefault="00BB7EF3" w:rsidP="00CD2247">
      <w:pPr>
        <w:jc w:val="both"/>
        <w:rPr>
          <w:b/>
          <w:lang w:val="es-ES_tradnl"/>
        </w:rPr>
      </w:pPr>
      <w:r w:rsidRPr="00683EB6">
        <w:rPr>
          <w:b/>
          <w:lang w:val="es-ES_tradnl"/>
        </w:rPr>
        <w:t>Entrenamiento del clasificador</w:t>
      </w:r>
      <w:r>
        <w:rPr>
          <w:b/>
          <w:lang w:val="es-ES_tradnl"/>
        </w:rPr>
        <w:t xml:space="preserve"> (o no se que nombre lleva esta sección todo este párrafo esta muy verde)</w:t>
      </w:r>
    </w:p>
    <w:p w:rsidR="00BB7EF3" w:rsidRDefault="00BB7EF3" w:rsidP="00CD2247">
      <w:pPr>
        <w:jc w:val="both"/>
        <w:rPr>
          <w:lang w:val="es-ES_tradnl"/>
        </w:rPr>
      </w:pPr>
      <w:r>
        <w:rPr>
          <w:lang w:val="es-ES_tradnl"/>
        </w:rPr>
        <w:tab/>
        <w:t xml:space="preserve">Para llevar a cabo el entrenamiento del clasificador??? Y testear los diferentes algoritmos de regresión utilizamos el software WEKA. El cual recibe como entrada un archivo con formato arff el cual contiene un conjunto de instancias. </w:t>
      </w:r>
    </w:p>
    <w:p w:rsidR="00BB7EF3" w:rsidRDefault="00BB7EF3" w:rsidP="0002484D">
      <w:pPr>
        <w:ind w:firstLine="720"/>
        <w:jc w:val="both"/>
        <w:rPr>
          <w:lang w:val="es-ES_tradnl"/>
        </w:rPr>
      </w:pPr>
      <w:r>
        <w:rPr>
          <w:lang w:val="es-ES_tradnl"/>
        </w:rPr>
        <w:t>Cada instancia es un conjunto de variables predictoras (atributos) más uno o más atributos de clase que representan la/las variable/s a predecir. Para entrenar el clasificador el sistema recibe instancias con ambos tipos de atributos con valores ya definidos (utilizando información historica). Una vez que el clasificador es entrenado, debe ser capaz de recibir únicamente instancias con las variables predictoras y devolver por cada una el valor del o los atributos de clase a predecir. En el caso especifico de este análisis, las variables predictoras podrían ser las lecturas del modelo WW3, (altura de ola, periodo, dirección, etc) y el atributo de clase o variable a predecir seria la observación visual en la costa, una vez que tenemos entrenado el clasificador, solo bastaría entregarle instancias con solo los datos del modelo WW3 (el cual es capaz de predecir hasta 180h a futuro), y este debería retornarnos por cada una el valor que tendría la observación visual en la costa, es decir la altura de una ola que rompe en la playa.</w:t>
      </w:r>
    </w:p>
    <w:p w:rsidR="00BB7EF3" w:rsidRDefault="00BB7EF3" w:rsidP="0002484D">
      <w:pPr>
        <w:ind w:firstLine="720"/>
        <w:jc w:val="both"/>
        <w:rPr>
          <w:lang w:val="es-ES_tradnl"/>
        </w:rPr>
      </w:pPr>
      <w:r>
        <w:rPr>
          <w:lang w:val="es-ES_tradnl"/>
        </w:rPr>
        <w:t>En las diferentes evaluaciones a continuación se probarán no solo diferentes tamaños de los conjuntos de instancias (una por día) para el entrenamiento sino también diferentes atributos y cantidades de atributos que conforman cada instancia. Al algoritmo encargado de generar los diferentes conjuntos de instancias los denominamos Estrategia (Strategy).</w:t>
      </w:r>
    </w:p>
    <w:p w:rsidR="00BB7EF3" w:rsidRDefault="00BB7EF3" w:rsidP="00CD2247">
      <w:pPr>
        <w:jc w:val="both"/>
        <w:rPr>
          <w:b/>
          <w:lang w:val="es-ES_tradnl"/>
        </w:rPr>
      </w:pPr>
      <w:r w:rsidRPr="00EC444B">
        <w:rPr>
          <w:b/>
          <w:lang w:val="es-ES_tradnl"/>
        </w:rPr>
        <w:t>Evaluaciones</w:t>
      </w:r>
    </w:p>
    <w:p w:rsidR="00BB7EF3" w:rsidRDefault="00BB7EF3" w:rsidP="00CD2247">
      <w:pPr>
        <w:jc w:val="both"/>
        <w:rPr>
          <w:lang w:val="es-ES_tradnl"/>
        </w:rPr>
      </w:pPr>
      <w:r>
        <w:rPr>
          <w:lang w:val="es-ES_tradnl"/>
        </w:rPr>
        <w:tab/>
        <w:t xml:space="preserve">Para encontrar una estrategia óptima de predicción que maximice la correlación entre las lecturas del WW3 y las observaciones visuales, y a su vez minimicen los márgenes de error entre una futura predicción de altura de la ola y la altura real que esta alcanzara en la costa, se aplicaron diferentes algoritmos y pre-procesamientos sobre los datos que vamos a ir presentando a continuación, en orden desde la peor estrategia hasta la estrategia escogida como la optima para entrenar al clasificador del </w:t>
      </w:r>
      <w:r w:rsidRPr="00041D6E">
        <w:rPr>
          <w:color w:val="FF0000"/>
          <w:lang w:val="es-ES_tradnl"/>
        </w:rPr>
        <w:t>sistema final</w:t>
      </w:r>
      <w:r>
        <w:rPr>
          <w:lang w:val="es-ES_tradnl"/>
        </w:rPr>
        <w:t>. Siempre teniendo en cuenta que todas las estrategias a continuación utilizan como conjunto de entrada datos ya filtrados como se explicó en la sección anterior (Filtrado básico de la información).</w:t>
      </w:r>
    </w:p>
    <w:p w:rsidR="00BB7EF3" w:rsidRPr="00A801EA" w:rsidRDefault="00BB7EF3" w:rsidP="00CD2247">
      <w:pPr>
        <w:jc w:val="both"/>
        <w:rPr>
          <w:b/>
        </w:rPr>
      </w:pPr>
      <w:r w:rsidRPr="00A801EA">
        <w:rPr>
          <w:b/>
        </w:rPr>
        <w:t>North shore</w:t>
      </w:r>
    </w:p>
    <w:p w:rsidR="00BB7EF3" w:rsidRDefault="00BB7EF3" w:rsidP="00CD2247">
      <w:pPr>
        <w:jc w:val="both"/>
      </w:pPr>
      <w:r w:rsidRPr="00A801EA">
        <w:t>WW3 One Day Strategy</w:t>
      </w:r>
    </w:p>
    <w:p w:rsidR="00BB7EF3" w:rsidRDefault="00BB7EF3" w:rsidP="00CD2247">
      <w:pPr>
        <w:jc w:val="both"/>
        <w:rPr>
          <w:lang w:val="es-ES_tradnl"/>
        </w:rPr>
      </w:pPr>
      <w:r>
        <w:tab/>
      </w:r>
      <w:r w:rsidRPr="00A801EA">
        <w:rPr>
          <w:lang w:val="es-ES_tradnl"/>
        </w:rPr>
        <w:t xml:space="preserve">Esta estrategia </w:t>
      </w:r>
      <w:r>
        <w:rPr>
          <w:lang w:val="es-ES_tradnl"/>
        </w:rPr>
        <w:t>utiliza</w:t>
      </w:r>
      <w:r w:rsidRPr="00A801EA">
        <w:rPr>
          <w:lang w:val="es-ES_tradnl"/>
        </w:rPr>
        <w:t xml:space="preserve"> los datos especificados anteriormente y</w:t>
      </w:r>
      <w:r>
        <w:rPr>
          <w:lang w:val="es-ES_tradnl"/>
        </w:rPr>
        <w:t>a</w:t>
      </w:r>
      <w:r w:rsidRPr="00A801EA">
        <w:rPr>
          <w:lang w:val="es-ES_tradnl"/>
        </w:rPr>
        <w:t xml:space="preserve"> filtrados</w:t>
      </w:r>
      <w:r>
        <w:rPr>
          <w:lang w:val="es-ES_tradnl"/>
        </w:rPr>
        <w:t xml:space="preserve"> para poder entrenar el clasificador. Cada instancia del conjunto de datos de entrada esta compuesto por los siguientes atributos:</w:t>
      </w:r>
    </w:p>
    <w:p w:rsidR="00BB7EF3" w:rsidRDefault="00BB7EF3" w:rsidP="00CD2247">
      <w:pPr>
        <w:jc w:val="both"/>
        <w:rPr>
          <w:lang w:val="es-ES_tradnl"/>
        </w:rPr>
      </w:pPr>
      <w:r>
        <w:rPr>
          <w:lang w:val="es-ES_tradnl"/>
        </w:rPr>
        <w:t>WW3 Model:</w:t>
      </w:r>
    </w:p>
    <w:p w:rsidR="00BB7EF3" w:rsidRDefault="00BB7EF3" w:rsidP="00470D71">
      <w:pPr>
        <w:numPr>
          <w:ilvl w:val="0"/>
          <w:numId w:val="1"/>
        </w:numPr>
        <w:jc w:val="both"/>
        <w:rPr>
          <w:lang w:val="es-ES_tradnl"/>
        </w:rPr>
      </w:pPr>
      <w:r>
        <w:rPr>
          <w:lang w:val="es-ES_tradnl"/>
        </w:rPr>
        <w:t>Altura de ola (metros)</w:t>
      </w:r>
    </w:p>
    <w:p w:rsidR="00BB7EF3" w:rsidRDefault="00BB7EF3" w:rsidP="00470D71">
      <w:pPr>
        <w:numPr>
          <w:ilvl w:val="0"/>
          <w:numId w:val="1"/>
        </w:numPr>
        <w:jc w:val="both"/>
        <w:rPr>
          <w:lang w:val="es-ES_tradnl"/>
        </w:rPr>
      </w:pPr>
      <w:r>
        <w:rPr>
          <w:lang w:val="es-ES_tradnl"/>
        </w:rPr>
        <w:t>Periodo de ola (segundos)</w:t>
      </w:r>
    </w:p>
    <w:p w:rsidR="00BB7EF3" w:rsidRDefault="00BB7EF3" w:rsidP="00470D71">
      <w:pPr>
        <w:numPr>
          <w:ilvl w:val="0"/>
          <w:numId w:val="1"/>
        </w:numPr>
        <w:jc w:val="both"/>
        <w:rPr>
          <w:lang w:val="es-ES_tradnl"/>
        </w:rPr>
      </w:pPr>
      <w:r>
        <w:rPr>
          <w:lang w:val="es-ES_tradnl"/>
        </w:rPr>
        <w:t>Direccion de ola (grados)</w:t>
      </w:r>
    </w:p>
    <w:p w:rsidR="00BB7EF3" w:rsidRDefault="00BB7EF3" w:rsidP="00470D71">
      <w:pPr>
        <w:jc w:val="both"/>
        <w:rPr>
          <w:lang w:val="es-ES_tradnl"/>
        </w:rPr>
      </w:pPr>
      <w:r>
        <w:rPr>
          <w:lang w:val="es-ES_tradnl"/>
        </w:rPr>
        <w:t>Observación visual:</w:t>
      </w:r>
    </w:p>
    <w:p w:rsidR="00BB7EF3" w:rsidRDefault="00BB7EF3" w:rsidP="00470D71">
      <w:pPr>
        <w:numPr>
          <w:ilvl w:val="0"/>
          <w:numId w:val="2"/>
        </w:numPr>
        <w:jc w:val="both"/>
        <w:rPr>
          <w:lang w:val="es-ES_tradnl"/>
        </w:rPr>
      </w:pPr>
      <w:r>
        <w:rPr>
          <w:lang w:val="es-ES_tradnl"/>
        </w:rPr>
        <w:t>Altura de ola (metros)</w:t>
      </w:r>
    </w:p>
    <w:p w:rsidR="00BB7EF3" w:rsidRDefault="00BB7EF3" w:rsidP="001116D9">
      <w:pPr>
        <w:ind w:firstLine="360"/>
        <w:jc w:val="both"/>
        <w:rPr>
          <w:lang w:val="es-ES_tradnl"/>
        </w:rPr>
      </w:pPr>
      <w:r>
        <w:rPr>
          <w:lang w:val="es-ES_tradnl"/>
        </w:rPr>
        <w:t>Cada instancia corresponde a un determinado día, y no tiene en cuenta lo que haya sucedido días atras.</w:t>
      </w:r>
    </w:p>
    <w:p w:rsidR="00BB7EF3" w:rsidRDefault="00BB7EF3" w:rsidP="001116D9">
      <w:pPr>
        <w:ind w:firstLine="360"/>
        <w:jc w:val="both"/>
        <w:rPr>
          <w:lang w:val="es-ES_tradnl"/>
        </w:rPr>
      </w:pPr>
      <w:r>
        <w:rPr>
          <w:lang w:val="es-ES_tradnl"/>
        </w:rPr>
        <w:t>Las lecturas del modelo WW3 se tomarón de una ubicación en frente a la costa norte de Oahu, mas precisamente a x kilometros de la misma con coordenadas x e y. La siguiente imagen muestra la ubicacion donde se tomaron las lecturas del modelo mar adentro y al mismo tiempo la ubicacion en la costa del observador.</w:t>
      </w:r>
    </w:p>
    <w:p w:rsidR="00BB7EF3" w:rsidRDefault="00BB7EF3" w:rsidP="001116D9">
      <w:pPr>
        <w:ind w:firstLine="360"/>
        <w:jc w:val="both"/>
        <w:rPr>
          <w:lang w:val="es-ES_tradnl"/>
        </w:rPr>
      </w:pPr>
      <w:r>
        <w:rPr>
          <w:lang w:val="es-ES_tradnl"/>
        </w:rPr>
        <w:t>IMAGEN LOCA.</w:t>
      </w:r>
    </w:p>
    <w:p w:rsidR="00BB7EF3" w:rsidRPr="00A801EA" w:rsidRDefault="00BB7EF3" w:rsidP="001116D9">
      <w:pPr>
        <w:ind w:firstLine="360"/>
        <w:jc w:val="both"/>
        <w:rPr>
          <w:lang w:val="es-ES_tradnl"/>
        </w:rPr>
      </w:pPr>
    </w:p>
    <w:p w:rsidR="00BB7EF3" w:rsidRPr="00A801EA" w:rsidRDefault="00BB7EF3" w:rsidP="00CD2247">
      <w:pPr>
        <w:jc w:val="both"/>
        <w:rPr>
          <w:lang w:val="es-ES_tradnl"/>
        </w:rPr>
      </w:pPr>
    </w:p>
    <w:sectPr w:rsidR="00BB7EF3" w:rsidRPr="00A801EA" w:rsidSect="006673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40E9A"/>
    <w:multiLevelType w:val="hybridMultilevel"/>
    <w:tmpl w:val="958A6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193654C"/>
    <w:multiLevelType w:val="hybridMultilevel"/>
    <w:tmpl w:val="C0728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2247"/>
    <w:rsid w:val="0002484D"/>
    <w:rsid w:val="00041D6E"/>
    <w:rsid w:val="00077FF3"/>
    <w:rsid w:val="001116D9"/>
    <w:rsid w:val="00193D10"/>
    <w:rsid w:val="001C62A5"/>
    <w:rsid w:val="001C664C"/>
    <w:rsid w:val="00327375"/>
    <w:rsid w:val="00470D71"/>
    <w:rsid w:val="00470E13"/>
    <w:rsid w:val="00510649"/>
    <w:rsid w:val="005270F7"/>
    <w:rsid w:val="0060003B"/>
    <w:rsid w:val="00615192"/>
    <w:rsid w:val="006673BF"/>
    <w:rsid w:val="00683EB6"/>
    <w:rsid w:val="006D4760"/>
    <w:rsid w:val="00707396"/>
    <w:rsid w:val="00733B37"/>
    <w:rsid w:val="0085688C"/>
    <w:rsid w:val="009450E4"/>
    <w:rsid w:val="00A57EC5"/>
    <w:rsid w:val="00A801EA"/>
    <w:rsid w:val="00AB5F94"/>
    <w:rsid w:val="00AD15D1"/>
    <w:rsid w:val="00B60D51"/>
    <w:rsid w:val="00BB7EF3"/>
    <w:rsid w:val="00CD2247"/>
    <w:rsid w:val="00EC44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B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552</TotalTime>
  <Pages>3</Pages>
  <Words>972</Words>
  <Characters>5547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maximiliano.paolucci</cp:lastModifiedBy>
  <cp:revision>15</cp:revision>
  <dcterms:created xsi:type="dcterms:W3CDTF">2009-08-05T22:36:00Z</dcterms:created>
  <dcterms:modified xsi:type="dcterms:W3CDTF">2009-08-10T16:13:00Z</dcterms:modified>
</cp:coreProperties>
</file>